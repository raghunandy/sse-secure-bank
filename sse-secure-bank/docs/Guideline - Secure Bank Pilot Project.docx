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8E" w:rsidRDefault="00085BD5">
      <w:pPr>
        <w:pStyle w:val="Title"/>
      </w:pPr>
      <w:r>
        <w:t>Secure Bank Pilot Project- Secure Software Engineering</w:t>
      </w:r>
      <w:bookmarkStart w:id="0" w:name="_GoBack"/>
      <w:bookmarkEnd w:id="0"/>
    </w:p>
    <w:p w:rsidR="00682C8E" w:rsidRDefault="00085BD5">
      <w:pPr>
        <w:pStyle w:val="Heading1"/>
      </w:pPr>
      <w:r>
        <w:t>Heading</w:t>
      </w:r>
    </w:p>
    <w:p w:rsidR="00682C8E" w:rsidRDefault="00085BD5">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682C8E" w:rsidRDefault="00085BD5">
      <w:r>
        <w:t>Go ahead and get started.</w:t>
      </w:r>
    </w:p>
    <w:sectPr w:rsidR="00682C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D5"/>
    <w:rsid w:val="00085BD5"/>
    <w:rsid w:val="0068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3333C-D21F-4934-A41D-6E4411BE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ghunath\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Raghunath</dc:creator>
  <cp:keywords/>
  <cp:lastModifiedBy>Raghu N</cp:lastModifiedBy>
  <cp:revision>1</cp:revision>
  <dcterms:created xsi:type="dcterms:W3CDTF">2015-05-04T04:39:00Z</dcterms:created>
  <dcterms:modified xsi:type="dcterms:W3CDTF">2015-05-04T04:40:00Z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